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A21C98" w:rsidRDefault="00A21C98">
          <w:pPr>
            <w:rPr>
              <w:kern w:val="28"/>
            </w:rPr>
          </w:pPr>
        </w:p>
        <w:p w:rsidR="00A21C98" w:rsidRDefault="00C82AC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818148"/>
                    <wp:effectExtent l="0" t="0" r="0" b="1270"/>
                    <wp:wrapNone/>
                    <wp:docPr id="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818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1C98" w:rsidRDefault="00C82ACD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3D09">
                                      <w:t>presentado por jenny lorena arango arias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0;margin-top:0;width:493.9pt;height:64.4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" filled="f" stroked="f">
                    <v:textbox>
                      <w:txbxContent>
                        <w:p w:rsidR="00A21C98" w:rsidRDefault="00C82ACD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3D09">
                                <w:t>presentado por jenny lorena arango arias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21C98" w:rsidRDefault="00A21C98">
                                <w:pPr>
                                  <w:pStyle w:val="Encabezad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JIecQIAAPY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" stroked="f" strokeweight=".5pt">
                    <v:fill r:id="rId9" o:title="" recolor="t" rotate="t" type="frame"/>
                    <v:textbox inset="0,0,0,0">
                      <w:txbxContent>
                        <w:p w:rsidR="00A21C98" w:rsidRDefault="00A21C98">
                          <w:pPr>
                            <w:pStyle w:val="Encabezad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uadro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1C98" w:rsidRDefault="00C82ACD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3D09">
                                      <w:rPr>
                                        <w:sz w:val="56"/>
                                      </w:rPr>
                                      <w:t>ejercicio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EqlBz8ECAADI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A21C98" w:rsidRDefault="00C82ACD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3D09">
                                <w:rPr>
                                  <w:sz w:val="56"/>
                                </w:rPr>
                                <w:t>ejercicio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á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á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84GnAIAADQFAAAOAAAAZHJzL2Uyb0RvYy54bWysVNuO0zAQfUfiHyy/d3Mh3TbRpqvdliKk&#10;BVYsfIDrOImFb9hu0wXxMXwL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+8/OBp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á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á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panQIAADQFAAAOAAAAZHJzL2Uyb0RvYy54bWysVNuO0zAQfUfiHyy/d3MhvSTadLXbpQhp&#10;gRULH+DaTmLh2MZ2my6Ij+Fb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Imq+lqdAgAANA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XOnAIAADUFAAAOAAAAZHJzL2Uyb0RvYy54bWysVFuO0zAU/UdiD5b/O4k7aWmjSUejpkVI&#10;A4wYWICbOImFH8F2mw6IxbAW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Cdg2XOnAIAADU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uadro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1C98" w:rsidRDefault="007B3D09">
                                <w:r>
                                  <w:t>Se desea mostrar la forma correcta de realizar un ejercicio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" filled="f" stroked="f">
                    <v:textbox>
                      <w:txbxContent>
                        <w:p w:rsidR="00A21C98" w:rsidRDefault="007B3D09">
                          <w:r>
                            <w:t>Se desea mostrar la forma correcta de realizar un ejercicio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E2504C94C9434F11A3938DF97BA09D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A21C98" w:rsidRDefault="007B3D09">
          <w:pPr>
            <w:pStyle w:val="Ttulo"/>
          </w:pPr>
          <w:r>
            <w:t>ejercicio</w:t>
          </w:r>
        </w:p>
      </w:sdtContent>
    </w:sdt>
    <w:p w:rsidR="00A21C98" w:rsidRDefault="007B3D09">
      <w:pPr>
        <w:pStyle w:val="Subttulo"/>
      </w:pP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48542FDF" wp14:editId="60BD5766">
                <wp:simplePos x="0" y="0"/>
                <wp:positionH relativeFrom="margin">
                  <wp:posOffset>4478020</wp:posOffset>
                </wp:positionH>
                <wp:positionV relativeFrom="margin">
                  <wp:posOffset>-238125</wp:posOffset>
                </wp:positionV>
                <wp:extent cx="1846580" cy="3234055"/>
                <wp:effectExtent l="0" t="0" r="1270" b="444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580" cy="3234055"/>
                          <a:chOff x="0" y="0"/>
                          <a:chExt cx="2048510" cy="6297930"/>
                        </a:xfrm>
                      </wpg:grpSpPr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1374" y="259208"/>
                            <a:ext cx="1774611" cy="6005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C98" w:rsidRDefault="007B3D09">
                              <w:pPr>
                                <w:pStyle w:val="Subttulo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ejercicio</w:t>
                              </w:r>
                            </w:p>
                            <w:tbl>
                              <w:tblPr>
                                <w:tblW w:w="1900" w:type="dxa"/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00"/>
                              </w:tblGrid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int main (){</w:t>
                                    </w:r>
                                  </w:p>
                                </w:tc>
                              </w:tr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int i=-19600;</w:t>
                                    </w:r>
                                  </w:p>
                                </w:tc>
                              </w:tr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b[2]=33;</w:t>
                                    </w:r>
                                  </w:p>
                                </w:tc>
                              </w:tr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if (i-b[2])&gt;12{</w:t>
                                    </w:r>
                                  </w:p>
                                </w:tc>
                              </w:tr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return i+15;</w:t>
                                    </w:r>
                                  </w:p>
                                </w:tc>
                              </w:tr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}else{</w:t>
                                    </w:r>
                                  </w:p>
                                </w:tc>
                              </w:tr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return i*32;</w:t>
                                    </w:r>
                                  </w:p>
                                </w:tc>
                              </w:tr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7B3D09" w:rsidRPr="007B3D09" w:rsidTr="007B3D09">
                                <w:trPr>
                                  <w:trHeight w:val="300"/>
                                </w:trPr>
                                <w:tc>
                                  <w:tcPr>
                                    <w:tcW w:w="1900" w:type="dxa"/>
                                    <w:noWrap/>
                                    <w:vAlign w:val="bottom"/>
                                    <w:hideMark/>
                                  </w:tcPr>
                                  <w:p w:rsidR="007B3D09" w:rsidRPr="007B3D09" w:rsidRDefault="007B3D09" w:rsidP="0073729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</w:pPr>
                                    <w:r w:rsidRPr="007B3D09">
                                      <w:rPr>
                                        <w:rFonts w:ascii="Calibri" w:eastAsia="Times New Roman" w:hAnsi="Calibri" w:cs="Calibri"/>
                                        <w:color w:val="FFFFFF" w:themeColor="background1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A21C98" w:rsidRDefault="00A21C98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30" style="position:absolute;margin-left:352.6pt;margin-top:-18.75pt;width:145.4pt;height:254.65pt;z-index:251676672;mso-wrap-distance-left:14.4pt;mso-wrap-distance-right:14.4pt;mso-position-horizontal-relative:margin;mso-position-vertical-relative:margin;mso-width-relative:margin;mso-height-relative:margin" coordsize="20485,6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">
                <v:rect id="Rectangle 17" o:spid="_x0000_s1031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2" type="#_x0000_t202" style="position:absolute;left:1313;top:2592;width:17746;height:60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A21C98" w:rsidRDefault="007B3D09">
                        <w:pPr>
                          <w:pStyle w:val="Subttulo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ejercicio</w:t>
                        </w:r>
                      </w:p>
                      <w:tbl>
                        <w:tblPr>
                          <w:tblW w:w="1900" w:type="dxa"/>
                          <w:tblCellMar>
                            <w:left w:w="70" w:type="dxa"/>
                            <w:right w:w="7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00"/>
                        </w:tblGrid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int main (){</w:t>
                              </w:r>
                            </w:p>
                          </w:tc>
                        </w:tr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int i=-19600;</w:t>
                              </w:r>
                            </w:p>
                          </w:tc>
                        </w:tr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b[2]=33;</w:t>
                              </w:r>
                            </w:p>
                          </w:tc>
                        </w:tr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if (i-b[2])&gt;12{</w:t>
                              </w:r>
                            </w:p>
                          </w:tc>
                        </w:tr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return i+15;</w:t>
                              </w:r>
                            </w:p>
                          </w:tc>
                        </w:tr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}else{</w:t>
                              </w:r>
                            </w:p>
                          </w:tc>
                        </w:tr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return i*32;</w:t>
                              </w:r>
                            </w:p>
                          </w:tc>
                        </w:tr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c>
                        </w:tr>
                        <w:tr w:rsidR="007B3D09" w:rsidRPr="007B3D09" w:rsidTr="007B3D09">
                          <w:trPr>
                            <w:trHeight w:val="300"/>
                          </w:trPr>
                          <w:tc>
                            <w:tcPr>
                              <w:tcW w:w="1900" w:type="dxa"/>
                              <w:noWrap/>
                              <w:vAlign w:val="bottom"/>
                              <w:hideMark/>
                            </w:tcPr>
                            <w:p w:rsidR="007B3D09" w:rsidRPr="007B3D09" w:rsidRDefault="007B3D09" w:rsidP="0073729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</w:pPr>
                              <w:r w:rsidRPr="007B3D09">
                                <w:rPr>
                                  <w:rFonts w:ascii="Calibri" w:eastAsia="Times New Roman" w:hAnsi="Calibri" w:cs="Calibri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A21C98" w:rsidRDefault="00A21C98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id w:val="1161806749"/>
          <w:placeholder>
            <w:docPart w:val="BE342CC8311340D4B93FA3187F5D09B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presentado por jenny lorena arango arias</w:t>
          </w:r>
        </w:sdtContent>
      </w:sdt>
      <w:r w:rsidR="00C82ACD">
        <w:rPr>
          <w:lang w:val="es-ES"/>
        </w:rPr>
        <w:t xml:space="preserve"> </w:t>
      </w:r>
    </w:p>
    <w:p w:rsidR="007B3D09" w:rsidRDefault="007B3D09" w:rsidP="007B3D09">
      <w:pPr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LENGUAJE ENSAMBLADOR                                                          Definición de registros          </w:t>
      </w:r>
      <w:r>
        <w:rPr>
          <w:sz w:val="20"/>
          <w:lang w:val="es-ES"/>
        </w:rPr>
        <w:t xml:space="preserve"> i=%L0   b=%L1                                                                                                                                     </w:t>
      </w:r>
      <w:r>
        <w:rPr>
          <w:b/>
          <w:sz w:val="20"/>
          <w:lang w:val="es-ES"/>
        </w:rPr>
        <w:t xml:space="preserve">Inicialización de variables                                                                                                                                                                                </w:t>
      </w:r>
      <w:r>
        <w:rPr>
          <w:sz w:val="20"/>
          <w:lang w:val="es-ES"/>
        </w:rPr>
        <w:t xml:space="preserve">SETHI  -20,%L0                                               OR %L0,880,%L0                    mov 33,%L2                    </w:t>
      </w:r>
      <w:r>
        <w:rPr>
          <w:b/>
          <w:sz w:val="20"/>
          <w:lang w:val="es-ES"/>
        </w:rPr>
        <w:t xml:space="preserve">Ejecución de operaciones      </w:t>
      </w:r>
      <w:r>
        <w:rPr>
          <w:sz w:val="20"/>
          <w:lang w:val="es-ES"/>
        </w:rPr>
        <w:t>ST %L2,[ %L1  + (2*4) ]            LD [%L1+(2*4)],%L3                        SUB %L0,%L3,%L4                        CMP %L4,12                                    BLE    a  SALTO1                                 ADD %L0,15,%L0                                                                                                                                                                                                BA a    EXIT                            SALTO1                                                  SLL %L0,32,%L0                                  EXIT                                                                                                                                                         NOP</w:t>
      </w:r>
    </w:p>
    <w:p w:rsidR="007B3D09" w:rsidRPr="007B3D09" w:rsidRDefault="007B3D09" w:rsidP="007B3D09">
      <w:pPr>
        <w:rPr>
          <w:b/>
          <w:sz w:val="20"/>
          <w:szCs w:val="20"/>
          <w:lang w:val="es-ES"/>
        </w:rPr>
      </w:pPr>
      <w:r w:rsidRPr="007B3D09">
        <w:rPr>
          <w:b/>
          <w:sz w:val="20"/>
          <w:szCs w:val="20"/>
          <w:lang w:val="es-ES"/>
        </w:rPr>
        <w:t>LENGUAJE DE MÁQUINA</w:t>
      </w:r>
    </w:p>
    <w:p w:rsidR="007B3D09" w:rsidRDefault="007B3D09" w:rsidP="007B3D09">
      <w:r>
        <w:rPr>
          <w:noProof/>
        </w:rPr>
        <w:drawing>
          <wp:inline distT="0" distB="0" distL="0" distR="0" wp14:anchorId="40B4C22B" wp14:editId="4D6631AB">
            <wp:extent cx="6194570" cy="2183642"/>
            <wp:effectExtent l="0" t="0" r="0" b="7620"/>
            <wp:docPr id="7" name="0 Imagen" descr="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369" cy="21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09" w:rsidRDefault="007B3D09" w:rsidP="007B3D09">
      <w:r>
        <w:t>IMPLEMENTACION</w:t>
      </w:r>
    </w:p>
    <w:p w:rsidR="000162F7" w:rsidRDefault="000162F7" w:rsidP="000162F7">
      <w:pPr>
        <w:pStyle w:val="Prrafodelista"/>
        <w:numPr>
          <w:ilvl w:val="0"/>
          <w:numId w:val="1"/>
        </w:numPr>
      </w:pPr>
      <w:r>
        <w:t xml:space="preserve">utilizar el formato 3el cual se utiliza para las instrucciones </w:t>
      </w:r>
      <w:r>
        <w:t>aritmético</w:t>
      </w:r>
      <w:r>
        <w:t xml:space="preserve"> </w:t>
      </w:r>
      <w:r>
        <w:t>lógicas</w:t>
      </w:r>
      <w:r>
        <w:t xml:space="preserve"> y desplazamientos shcnt y utilizo y formato 2 instrucciones de saltosethi branch y nopen caso de no realizar las operaciones anteriores se puede utilizar el formato 1instrucciones de llamado call</w:t>
      </w:r>
      <w:r>
        <w:tab/>
      </w:r>
    </w:p>
    <w:p w:rsidR="000162F7" w:rsidRDefault="000162F7" w:rsidP="000162F7">
      <w:pPr>
        <w:pStyle w:val="Prrafodelista"/>
        <w:numPr>
          <w:ilvl w:val="0"/>
          <w:numId w:val="1"/>
        </w:numPr>
      </w:pPr>
      <w:r>
        <w:t>diligenciar el formato 3 add sub subcc or y shnct y formato 2 branch nop y sethi de cada uno 10 se utiliza para las comparaciones la variable s</w:t>
      </w:r>
      <w:r>
        <w:t>intetica cmp que es un subcc</w:t>
      </w:r>
      <w:r>
        <w:tab/>
      </w:r>
    </w:p>
    <w:p w:rsidR="000162F7" w:rsidRDefault="000162F7" w:rsidP="000162F7">
      <w:pPr>
        <w:pStyle w:val="Prrafodelista"/>
        <w:numPr>
          <w:ilvl w:val="0"/>
          <w:numId w:val="1"/>
        </w:numPr>
      </w:pPr>
      <w:r>
        <w:t>inicializar las variables en cero con la variable global 0 g0 utilizando la variable sintetica mov 3 realizar el complementos a dos al valor de la variable i la c</w:t>
      </w:r>
      <w:r>
        <w:t>ual tiene una valor negativo</w:t>
      </w:r>
    </w:p>
    <w:p w:rsidR="000162F7" w:rsidRDefault="000162F7" w:rsidP="000162F7">
      <w:pPr>
        <w:pStyle w:val="Prrafodelista"/>
        <w:numPr>
          <w:ilvl w:val="0"/>
          <w:numId w:val="1"/>
        </w:numPr>
      </w:pPr>
      <w:r>
        <w:t>utilizar el formato op3 de las instrucciones y op2 en este caso se utiliza el op3 del or mov 000010 add 000000 sub 000100 cmp subcc 010100 y el op2 del ba</w:t>
      </w:r>
      <w:r>
        <w:t xml:space="preserve"> y bge 010 nop 100 sethi 100</w:t>
      </w:r>
      <w:r>
        <w:tab/>
      </w:r>
    </w:p>
    <w:p w:rsidR="00A21C98" w:rsidRPr="007B3D09" w:rsidRDefault="000162F7" w:rsidP="007B3D09">
      <w:pPr>
        <w:pStyle w:val="Prrafodelista"/>
        <w:numPr>
          <w:ilvl w:val="0"/>
          <w:numId w:val="1"/>
        </w:numPr>
      </w:pPr>
      <w:r>
        <w:t xml:space="preserve">utilizar el formato op de las operaciones a realizar en este caso se utiliza el op 10aritmetico logica y </w:t>
      </w:r>
      <w:r>
        <w:t>shcnt y op 00 branch nop y seth</w:t>
      </w:r>
      <w:bookmarkStart w:id="0" w:name="_GoBack"/>
      <w:bookmarkEnd w:id="0"/>
    </w:p>
    <w:sectPr w:rsidR="00A21C98" w:rsidRPr="007B3D09">
      <w:footerReference w:type="default" r:id="rId1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ACD" w:rsidRDefault="00C82ACD">
      <w:pPr>
        <w:spacing w:after="0" w:line="240" w:lineRule="auto"/>
      </w:pPr>
      <w:r>
        <w:separator/>
      </w:r>
    </w:p>
  </w:endnote>
  <w:endnote w:type="continuationSeparator" w:id="0">
    <w:p w:rsidR="00C82ACD" w:rsidRDefault="00C8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98" w:rsidRDefault="00C82AC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C98" w:rsidRDefault="00A21C98">
                          <w:pPr>
                            <w:pStyle w:val="Sinespaciad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" filled="f" stroked="f">
              <v:textbox style="mso-fit-shape-to-text:t" inset=",0,,0">
                <w:txbxContent>
                  <w:p w:rsidR="00A21C98" w:rsidRDefault="00A21C98">
                    <w:pPr>
                      <w:pStyle w:val="Sinespaciad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C98" w:rsidRDefault="00C82ACD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162F7" w:rsidRPr="000162F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6" o:spid="_x0000_s1034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" filled="f" stroked="f">
              <v:textbox style="layout-flow:vertical">
                <w:txbxContent>
                  <w:p w:rsidR="00A21C98" w:rsidRDefault="00C82ACD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162F7" w:rsidRPr="000162F7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es-ES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á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YhnAIAADYFAAAOAAAAZHJzL2Uyb0RvYy54bWysVFuO0zAU/UdiD5b/2ySd9BVNOho1LUIa&#10;YMTAAtzYSSz8CLbbtIxYDG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1gRmIZ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á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XCngIAADUFAAAOAAAAZHJzL2Uyb0RvYy54bWysVNuO0zAQfUfiHyy/d3MhvSTadLXbpQhp&#10;gRULH+DaTmLh2MZ2my6Ij+Fb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ASEzXC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á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NknQIAADUFAAAOAAAAZHJzL2Uyb0RvYy54bWysVNuO0zAQfUfiHyy/d3Mh3TbRpqvdliKk&#10;BVYsfIAbO4mFb9hu0wXxMXwL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GTL42S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ACD" w:rsidRDefault="00C82ACD">
      <w:pPr>
        <w:spacing w:after="0" w:line="240" w:lineRule="auto"/>
      </w:pPr>
      <w:r>
        <w:separator/>
      </w:r>
    </w:p>
  </w:footnote>
  <w:footnote w:type="continuationSeparator" w:id="0">
    <w:p w:rsidR="00C82ACD" w:rsidRDefault="00C8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F5310"/>
    <w:multiLevelType w:val="hybridMultilevel"/>
    <w:tmpl w:val="EA0A14AE"/>
    <w:lvl w:ilvl="0" w:tplc="A7FC10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09"/>
    <w:rsid w:val="000162F7"/>
    <w:rsid w:val="007B3D09"/>
    <w:rsid w:val="00A21C98"/>
    <w:rsid w:val="00C8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504C94C9434F11A3938DF97BA09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5332-C5EA-4A79-B26D-5284161D2522}"/>
      </w:docPartPr>
      <w:docPartBody>
        <w:p w:rsidR="00000000" w:rsidRDefault="00A82D56">
          <w:pPr>
            <w:pStyle w:val="E2504C94C9434F11A3938DF97BA09D13"/>
          </w:pPr>
          <w:r>
            <w:rPr>
              <w:lang w:val="es-ES"/>
            </w:rPr>
            <w:t>[Escriba título doc.]</w:t>
          </w:r>
        </w:p>
      </w:docPartBody>
    </w:docPart>
    <w:docPart>
      <w:docPartPr>
        <w:name w:val="BE342CC8311340D4B93FA3187F5D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9B794-2A76-4D6F-82A2-09E3410B2F2D}"/>
      </w:docPartPr>
      <w:docPartBody>
        <w:p w:rsidR="00000000" w:rsidRDefault="00A82D56">
          <w:pPr>
            <w:pStyle w:val="BE342CC8311340D4B93FA3187F5D09BA"/>
          </w:pPr>
          <w:r>
            <w:rPr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56"/>
    <w:rsid w:val="00A8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504C94C9434F11A3938DF97BA09D13">
    <w:name w:val="E2504C94C9434F11A3938DF97BA09D13"/>
  </w:style>
  <w:style w:type="paragraph" w:customStyle="1" w:styleId="BE342CC8311340D4B93FA3187F5D09BA">
    <w:name w:val="BE342CC8311340D4B93FA3187F5D09BA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27F03CF5E3594C98988C39C708EFC47A">
    <w:name w:val="27F03CF5E3594C98988C39C708EFC4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504C94C9434F11A3938DF97BA09D13">
    <w:name w:val="E2504C94C9434F11A3938DF97BA09D13"/>
  </w:style>
  <w:style w:type="paragraph" w:customStyle="1" w:styleId="BE342CC8311340D4B93FA3187F5D09BA">
    <w:name w:val="BE342CC8311340D4B93FA3187F5D09BA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27F03CF5E3594C98988C39C708EFC47A">
    <w:name w:val="27F03CF5E3594C98988C39C708EFC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7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subject>presentado por jenny lorena arango arias</dc:subject>
  <dc:creator>Windows User</dc:creator>
  <cp:lastModifiedBy>Windows User</cp:lastModifiedBy>
  <cp:revision>1</cp:revision>
  <dcterms:created xsi:type="dcterms:W3CDTF">2016-10-19T02:00:00Z</dcterms:created>
  <dcterms:modified xsi:type="dcterms:W3CDTF">2016-10-19T02:19:00Z</dcterms:modified>
</cp:coreProperties>
</file>